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817" w:rsidRDefault="00191A0A" w:rsidP="00536817">
      <w:pPr>
        <w:spacing w:after="0"/>
      </w:pPr>
      <w:r>
        <w:rPr>
          <w:noProof/>
        </w:rPr>
        <w:pict>
          <v:group id="Group 8" o:spid="_x0000_s2050" alt="&quot;&quot;" style="position:absolute;margin-left:20.2pt;margin-top:4.5pt;width:571.6pt;height:746.65pt;z-index:-251657216;mso-width-percent:934;mso-height-percent:943;mso-position-horizontal-relative:page;mso-width-percent:934;mso-height-percent:943" coordsize="72631,94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">
            <v:shapetype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2053" type="#_x0000_t118" style="position:absolute;top:152;width:30066;height:9468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" fillcolor="#eaf4d7 [660]" stroked="f" strokeweight="1pt"/>
            <v:rect id="Rectangle 2" o:spid="_x0000_s2052" style="position:absolute;left:28209;width:44422;height:1385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" fillcolor="#31521b [1605]" stroked="f" strokeweight="1pt">
              <v:textbox inset="36pt">
                <w:txbxContent>
                  <w:p w:rsidR="00536817" w:rsidRPr="0010314C" w:rsidRDefault="00536817" w:rsidP="00536817">
                    <w:pPr>
                      <w:rPr>
                        <w:b/>
                        <w:color w:val="000000" w:themeColor="text1"/>
                        <w:sz w:val="48"/>
                      </w:rPr>
                    </w:pPr>
                  </w:p>
                </w:txbxContent>
              </v:textbox>
            </v:rect>
            <v:shape id="Right Triangle 3" o:spid="_x0000_s2051" style="position:absolute;left:27959;top:14021;width:2279;height:1879;rotation:90;visibility:visible;v-text-anchor:middle" coordsize="346895,3473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" adj="-11796480,,5400" path="m2426,347348c2024,270140,402,77580,,372l346895,,2426,347348xe" fillcolor="#729928 [2404]" stroked="f" strokeweight="1pt">
              <v:stroke joinstyle="miter"/>
              <v:formulas/>
              <v:path arrowok="t" o:connecttype="custom" o:connectlocs="1594,187912;0,201;227878,0;1594,187912" o:connectangles="0,0,0,0" textboxrect="0,0,346895,347348"/>
              <v:textbox>
                <w:txbxContent>
                  <w:p w:rsidR="00536817" w:rsidRPr="00AF4EA4" w:rsidRDefault="00536817" w:rsidP="00536817">
                    <w:pPr>
                      <w:jc w:val="center"/>
                      <w:rPr>
                        <w:color w:val="455F51" w:themeColor="text2"/>
                      </w:rPr>
                    </w:pPr>
                  </w:p>
                </w:txbxContent>
              </v:textbox>
            </v:shape>
            <w10:wrap anchorx="page"/>
            <w10:anchorlock/>
          </v:group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4A0"/>
      </w:tblPr>
      <w:tblGrid>
        <w:gridCol w:w="4140"/>
        <w:gridCol w:w="450"/>
        <w:gridCol w:w="6200"/>
      </w:tblGrid>
      <w:tr w:rsidR="00CA1F0E" w:rsidTr="00CA1F0E">
        <w:trPr>
          <w:trHeight w:val="1710"/>
        </w:trPr>
        <w:tc>
          <w:tcPr>
            <w:tcW w:w="4140" w:type="dxa"/>
            <w:vMerge w:val="restart"/>
          </w:tcPr>
          <w:p w:rsidR="00CA1F0E" w:rsidRDefault="003649CF" w:rsidP="00CA1F0E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2482850" cy="2482850"/>
                  <wp:effectExtent l="19050" t="0" r="0" b="0"/>
                  <wp:docPr id="1" name="Picture 0" descr="siju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ju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248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</w:tcPr>
          <w:p w:rsidR="00CA1F0E" w:rsidRDefault="00CA1F0E" w:rsidP="003E3C6A">
            <w:pPr>
              <w:tabs>
                <w:tab w:val="left" w:pos="990"/>
              </w:tabs>
            </w:pPr>
          </w:p>
        </w:tc>
        <w:tc>
          <w:tcPr>
            <w:tcW w:w="6200" w:type="dxa"/>
            <w:vAlign w:val="center"/>
          </w:tcPr>
          <w:p w:rsidR="00CA1F0E" w:rsidRPr="00CA1F0E" w:rsidRDefault="00191A0A" w:rsidP="00CA1F0E">
            <w:pPr>
              <w:pStyle w:val="Address"/>
            </w:pPr>
            <w:sdt>
              <w:sdtPr>
                <w:id w:val="-530570983"/>
                <w:placeholder>
                  <w:docPart w:val="73951AF7B1C34B5AB0CBCA183863527D"/>
                </w:placeholder>
                <w:temporary/>
                <w:showingPlcHdr/>
              </w:sdtPr>
              <w:sdtContent>
                <w:r w:rsidR="00CA1F0E" w:rsidRPr="00CA1F0E">
                  <w:t>[Recipient Name]</w:t>
                </w:r>
              </w:sdtContent>
            </w:sdt>
          </w:p>
          <w:p w:rsidR="00CA1F0E" w:rsidRPr="00CA1F0E" w:rsidRDefault="006915F5" w:rsidP="00CA1F0E">
            <w:pPr>
              <w:pStyle w:val="Address"/>
            </w:pPr>
            <w:r>
              <w:t>Web developr</w:t>
            </w:r>
          </w:p>
          <w:p w:rsidR="00CA1F0E" w:rsidRPr="00CA1F0E" w:rsidRDefault="006915F5" w:rsidP="00CA1F0E">
            <w:pPr>
              <w:pStyle w:val="Address"/>
            </w:pPr>
            <w:r>
              <w:t>New Gen</w:t>
            </w:r>
          </w:p>
          <w:p w:rsidR="003649CF" w:rsidRDefault="003649CF" w:rsidP="00CA1F0E">
            <w:pPr>
              <w:pStyle w:val="Address"/>
            </w:pPr>
            <w:r>
              <w:t>Chekittavilai,</w:t>
            </w:r>
          </w:p>
          <w:p w:rsidR="00CA1F0E" w:rsidRPr="00CA1F0E" w:rsidRDefault="003649CF" w:rsidP="00CA1F0E">
            <w:pPr>
              <w:pStyle w:val="Address"/>
            </w:pPr>
            <w:r>
              <w:t xml:space="preserve"> Mangarai (p.O)</w:t>
            </w:r>
          </w:p>
          <w:p w:rsidR="00CA1F0E" w:rsidRDefault="006915F5" w:rsidP="00CA1F0E">
            <w:pPr>
              <w:pStyle w:val="Address"/>
            </w:pPr>
            <w:r>
              <w:t xml:space="preserve"> 6291</w:t>
            </w:r>
            <w:r w:rsidR="003649CF">
              <w:t>57</w:t>
            </w:r>
          </w:p>
        </w:tc>
      </w:tr>
      <w:tr w:rsidR="00CA1F0E" w:rsidTr="00CA1F0E">
        <w:trPr>
          <w:trHeight w:val="2889"/>
        </w:trPr>
        <w:tc>
          <w:tcPr>
            <w:tcW w:w="4140" w:type="dxa"/>
            <w:vMerge/>
            <w:vAlign w:val="bottom"/>
          </w:tcPr>
          <w:p w:rsidR="00CA1F0E" w:rsidRDefault="00CA1F0E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450" w:type="dxa"/>
            <w:vMerge/>
          </w:tcPr>
          <w:p w:rsidR="00CA1F0E" w:rsidRDefault="00CA1F0E" w:rsidP="00776643">
            <w:pPr>
              <w:tabs>
                <w:tab w:val="left" w:pos="990"/>
              </w:tabs>
            </w:pPr>
          </w:p>
        </w:tc>
        <w:tc>
          <w:tcPr>
            <w:tcW w:w="6200" w:type="dxa"/>
            <w:vMerge w:val="restart"/>
            <w:tcMar>
              <w:top w:w="720" w:type="dxa"/>
            </w:tcMar>
          </w:tcPr>
          <w:p w:rsidR="006915F5" w:rsidRDefault="006915F5" w:rsidP="006915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color w:val="FF0000"/>
                <w:sz w:val="36"/>
                <w:szCs w:val="36"/>
              </w:rPr>
              <w:t>OBJECTIVES:</w:t>
            </w:r>
          </w:p>
          <w:p w:rsidR="00CA1F0E" w:rsidRDefault="006915F5" w:rsidP="006915F5">
            <w:pPr>
              <w:rPr>
                <w:rFonts w:ascii="Nunito" w:hAnsi="Nunito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Nunito" w:hAnsi="Nunito"/>
                <w:b/>
                <w:bCs/>
                <w:color w:val="000000"/>
                <w:shd w:val="clear" w:color="auto" w:fill="FFFFFF"/>
              </w:rPr>
              <w:t>Energetic and passionate college student working toward a BS in Marketing at the University of ManonmaniamSundaranarUniversity</w:t>
            </w:r>
          </w:p>
          <w:p w:rsidR="006915F5" w:rsidRDefault="006915F5" w:rsidP="006915F5">
            <w:pPr>
              <w:rPr>
                <w:rFonts w:ascii="Nunito" w:hAnsi="Nunito"/>
                <w:b/>
                <w:bCs/>
                <w:color w:val="000000"/>
                <w:shd w:val="clear" w:color="auto" w:fill="FFFFFF"/>
              </w:rPr>
            </w:pPr>
          </w:p>
          <w:p w:rsidR="006915F5" w:rsidRPr="00BF09B3" w:rsidRDefault="006915F5" w:rsidP="006915F5"/>
          <w:p w:rsidR="006915F5" w:rsidRDefault="006915F5" w:rsidP="006915F5">
            <w:pPr>
              <w:rPr>
                <w:b/>
                <w:bCs/>
                <w:color w:val="FF0000"/>
                <w:sz w:val="36"/>
                <w:szCs w:val="36"/>
              </w:rPr>
            </w:pPr>
            <w:r>
              <w:rPr>
                <w:b/>
                <w:bCs/>
                <w:color w:val="FF0000"/>
                <w:sz w:val="36"/>
                <w:szCs w:val="36"/>
              </w:rPr>
              <w:t>ADVANCED SKILLS:</w:t>
            </w:r>
          </w:p>
          <w:p w:rsidR="006915F5" w:rsidRDefault="006915F5" w:rsidP="006915F5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Python</w:t>
            </w:r>
          </w:p>
          <w:p w:rsidR="006915F5" w:rsidRDefault="006915F5" w:rsidP="006915F5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rFonts w:ascii="Arial" w:eastAsia="Times New Roman" w:hAnsi="Arial" w:cs="Arial"/>
                <w:color w:val="056E9F" w:themeColor="accent6" w:themeShade="80"/>
                <w:sz w:val="48"/>
                <w:szCs w:val="48"/>
                <w:lang w:eastAsia="en-US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Web Development</w:t>
            </w:r>
          </w:p>
          <w:p w:rsidR="006915F5" w:rsidRDefault="006915F5" w:rsidP="006915F5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Machine Learning</w:t>
            </w:r>
          </w:p>
          <w:p w:rsidR="006915F5" w:rsidRDefault="006915F5" w:rsidP="006915F5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Playing Football</w:t>
            </w:r>
          </w:p>
          <w:p w:rsidR="006915F5" w:rsidRDefault="006915F5" w:rsidP="006915F5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Playing Football</w:t>
            </w:r>
          </w:p>
          <w:p w:rsidR="006915F5" w:rsidRDefault="006915F5" w:rsidP="006915F5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Programming</w:t>
            </w:r>
          </w:p>
          <w:p w:rsidR="006915F5" w:rsidRDefault="006915F5" w:rsidP="006915F5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Typing</w:t>
            </w:r>
          </w:p>
          <w:p w:rsidR="006915F5" w:rsidRDefault="006915F5" w:rsidP="006915F5">
            <w:pPr>
              <w:rPr>
                <w:b/>
                <w:bCs/>
                <w:color w:val="056E9F" w:themeColor="accent6" w:themeShade="80"/>
                <w:sz w:val="36"/>
                <w:szCs w:val="36"/>
              </w:rPr>
            </w:pPr>
          </w:p>
          <w:p w:rsidR="006915F5" w:rsidRDefault="006915F5" w:rsidP="006915F5">
            <w:pPr>
              <w:jc w:val="center"/>
              <w:rPr>
                <w:rFonts w:ascii="Algerian" w:hAnsi="Algerian"/>
                <w:b/>
                <w:bCs/>
                <w:i/>
                <w:iCs/>
                <w:color w:val="92D050"/>
                <w:sz w:val="72"/>
                <w:szCs w:val="72"/>
              </w:rPr>
            </w:pPr>
            <w:r>
              <w:rPr>
                <w:rFonts w:ascii="Algerian" w:hAnsi="Algerian"/>
                <w:b/>
                <w:bCs/>
                <w:i/>
                <w:iCs/>
                <w:color w:val="0D0D0D" w:themeColor="text1" w:themeTint="F2"/>
                <w:sz w:val="72"/>
                <w:szCs w:val="72"/>
              </w:rPr>
              <w:t>Thankyou</w:t>
            </w:r>
          </w:p>
          <w:p w:rsidR="00CA1F0E" w:rsidRDefault="00CA1F0E" w:rsidP="00CA1F0E"/>
        </w:tc>
      </w:tr>
      <w:tr w:rsidR="00CA1F0E" w:rsidTr="00CA1F0E">
        <w:trPr>
          <w:trHeight w:val="864"/>
        </w:trPr>
        <w:tc>
          <w:tcPr>
            <w:tcW w:w="4140" w:type="dxa"/>
            <w:vAlign w:val="bottom"/>
          </w:tcPr>
          <w:p w:rsidR="00CA1F0E" w:rsidRDefault="003649CF" w:rsidP="00CA1F0E">
            <w:pPr>
              <w:pStyle w:val="Title"/>
              <w:rPr>
                <w:rFonts w:asciiTheme="minorHAnsi" w:eastAsiaTheme="minorEastAsia" w:hAnsiTheme="minorHAnsi" w:cstheme="minorBidi"/>
                <w:caps w:val="0"/>
                <w:spacing w:val="0"/>
                <w:kern w:val="0"/>
                <w:sz w:val="22"/>
                <w:szCs w:val="24"/>
              </w:rPr>
            </w:pPr>
            <w:r>
              <w:t>siju M</w:t>
            </w:r>
          </w:p>
          <w:p w:rsidR="00CA1F0E" w:rsidRPr="00CA1F0E" w:rsidRDefault="006915F5" w:rsidP="00CA1F0E">
            <w:pPr>
              <w:pStyle w:val="Subtitle"/>
            </w:pPr>
            <w:r w:rsidRPr="0095255F">
              <w:rPr>
                <w:spacing w:val="15"/>
                <w:w w:val="100"/>
              </w:rPr>
              <w:t>Web developer</w:t>
            </w:r>
          </w:p>
        </w:tc>
        <w:tc>
          <w:tcPr>
            <w:tcW w:w="450" w:type="dxa"/>
            <w:vMerge/>
          </w:tcPr>
          <w:p w:rsidR="00CA1F0E" w:rsidRDefault="00CA1F0E" w:rsidP="00776643">
            <w:pPr>
              <w:tabs>
                <w:tab w:val="left" w:pos="990"/>
              </w:tabs>
            </w:pPr>
          </w:p>
        </w:tc>
        <w:tc>
          <w:tcPr>
            <w:tcW w:w="6200" w:type="dxa"/>
            <w:vMerge/>
            <w:vAlign w:val="center"/>
          </w:tcPr>
          <w:p w:rsidR="00CA1F0E" w:rsidRDefault="00CA1F0E" w:rsidP="00CA1F0E">
            <w:pPr>
              <w:rPr>
                <w:b/>
              </w:rPr>
            </w:pPr>
          </w:p>
        </w:tc>
      </w:tr>
      <w:tr w:rsidR="00CA1F0E" w:rsidTr="00CA1F0E">
        <w:trPr>
          <w:trHeight w:val="5760"/>
        </w:trPr>
        <w:tc>
          <w:tcPr>
            <w:tcW w:w="4140" w:type="dxa"/>
            <w:vAlign w:val="bottom"/>
          </w:tcPr>
          <w:sdt>
            <w:sdtPr>
              <w:id w:val="-1954003311"/>
              <w:placeholder>
                <w:docPart w:val="98137C2AD1F3405991A1217AA75C8A23"/>
              </w:placeholder>
              <w:temporary/>
              <w:showingPlcHdr/>
            </w:sdtPr>
            <w:sdtContent>
              <w:p w:rsidR="00CA1F0E" w:rsidRDefault="00CA1F0E" w:rsidP="00CA1F0E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13E32E193B9A419B8F6075CF831400C0"/>
              </w:placeholder>
              <w:temporary/>
              <w:showingPlcHdr/>
            </w:sdtPr>
            <w:sdtContent>
              <w:p w:rsidR="00CA1F0E" w:rsidRDefault="00CA1F0E" w:rsidP="00CA1F0E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:rsidR="00CA1F0E" w:rsidRDefault="003649CF" w:rsidP="00CA1F0E">
            <w:pPr>
              <w:pStyle w:val="ContactDetails"/>
            </w:pPr>
            <w:r>
              <w:t>9344256891</w:t>
            </w:r>
          </w:p>
          <w:p w:rsidR="00CA1F0E" w:rsidRDefault="00CA1F0E" w:rsidP="00CA1F0E">
            <w:pPr>
              <w:pStyle w:val="NoSpacing"/>
            </w:pPr>
          </w:p>
          <w:sdt>
            <w:sdtPr>
              <w:id w:val="-240260293"/>
              <w:placeholder>
                <w:docPart w:val="ECFF3D85CA2A4D77820339F02258EAF8"/>
              </w:placeholder>
              <w:temporary/>
              <w:showingPlcHdr/>
            </w:sdtPr>
            <w:sdtContent>
              <w:p w:rsidR="00CA1F0E" w:rsidRDefault="00CA1F0E" w:rsidP="00CA1F0E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:rsidR="00CA1F0E" w:rsidRPr="00A751B0" w:rsidRDefault="003649CF" w:rsidP="00CA1F0E">
            <w:pPr>
              <w:pStyle w:val="ContactDetails"/>
              <w:rPr>
                <w:rStyle w:val="Hyperlink"/>
              </w:rPr>
            </w:pPr>
            <w:r>
              <w:rPr>
                <w:rStyle w:val="Hyperlink"/>
              </w:rPr>
              <w:t>duke16355</w:t>
            </w:r>
            <w:r w:rsidR="006915F5">
              <w:rPr>
                <w:rStyle w:val="Hyperlink"/>
              </w:rPr>
              <w:t>@gmail.com</w:t>
            </w:r>
          </w:p>
        </w:tc>
        <w:tc>
          <w:tcPr>
            <w:tcW w:w="450" w:type="dxa"/>
            <w:vMerge/>
          </w:tcPr>
          <w:p w:rsidR="00CA1F0E" w:rsidRDefault="00CA1F0E" w:rsidP="00CA1F0E">
            <w:pPr>
              <w:tabs>
                <w:tab w:val="left" w:pos="990"/>
              </w:tabs>
            </w:pPr>
          </w:p>
        </w:tc>
        <w:tc>
          <w:tcPr>
            <w:tcW w:w="6200" w:type="dxa"/>
            <w:vMerge/>
            <w:vAlign w:val="center"/>
          </w:tcPr>
          <w:p w:rsidR="00CA1F0E" w:rsidRDefault="00CA1F0E" w:rsidP="00CA1F0E">
            <w:pPr>
              <w:pStyle w:val="Heading1"/>
            </w:pPr>
          </w:p>
        </w:tc>
      </w:tr>
    </w:tbl>
    <w:p w:rsidR="00153B84" w:rsidRDefault="00153B84" w:rsidP="005D47DE"/>
    <w:sectPr w:rsidR="00153B84" w:rsidSect="00536817">
      <w:pgSz w:w="12240" w:h="15840"/>
      <w:pgMar w:top="360" w:right="720" w:bottom="360" w:left="720" w:header="288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55F" w:rsidRDefault="0095255F" w:rsidP="00C51CF5">
      <w:r>
        <w:separator/>
      </w:r>
    </w:p>
  </w:endnote>
  <w:endnote w:type="continuationSeparator" w:id="1">
    <w:p w:rsidR="0095255F" w:rsidRDefault="0095255F" w:rsidP="00C51C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MS Gothic"/>
    <w:charset w:val="80"/>
    <w:family w:val="modern"/>
    <w:pitch w:val="fixed"/>
    <w:sig w:usb0="00000000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55F" w:rsidRDefault="0095255F" w:rsidP="00C51CF5">
      <w:r>
        <w:separator/>
      </w:r>
    </w:p>
  </w:footnote>
  <w:footnote w:type="continuationSeparator" w:id="1">
    <w:p w:rsidR="0095255F" w:rsidRDefault="0095255F" w:rsidP="00C51C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E988B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isplayBackgroundShape/>
  <w:attachedTemplate r:id="rId1"/>
  <w:stylePaneFormatFilter w:val="5004"/>
  <w:stylePaneSortMethod w:val="00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915F5"/>
    <w:rsid w:val="000521EF"/>
    <w:rsid w:val="000A545F"/>
    <w:rsid w:val="0010314C"/>
    <w:rsid w:val="00103BC9"/>
    <w:rsid w:val="00153B84"/>
    <w:rsid w:val="00191A0A"/>
    <w:rsid w:val="00196AAB"/>
    <w:rsid w:val="001B0B3D"/>
    <w:rsid w:val="00200EA5"/>
    <w:rsid w:val="002B1EB2"/>
    <w:rsid w:val="002B7391"/>
    <w:rsid w:val="003649CF"/>
    <w:rsid w:val="00386F67"/>
    <w:rsid w:val="003B0DB8"/>
    <w:rsid w:val="00536817"/>
    <w:rsid w:val="00572086"/>
    <w:rsid w:val="00597871"/>
    <w:rsid w:val="005C6EE0"/>
    <w:rsid w:val="005D47DE"/>
    <w:rsid w:val="005F364E"/>
    <w:rsid w:val="0062123A"/>
    <w:rsid w:val="00635EF0"/>
    <w:rsid w:val="00646E75"/>
    <w:rsid w:val="00663587"/>
    <w:rsid w:val="006915F5"/>
    <w:rsid w:val="00776643"/>
    <w:rsid w:val="00797579"/>
    <w:rsid w:val="007A054C"/>
    <w:rsid w:val="00821CD0"/>
    <w:rsid w:val="00882E29"/>
    <w:rsid w:val="008F290E"/>
    <w:rsid w:val="00937966"/>
    <w:rsid w:val="0095255F"/>
    <w:rsid w:val="00964B9F"/>
    <w:rsid w:val="00973CC7"/>
    <w:rsid w:val="009C2127"/>
    <w:rsid w:val="00A751B0"/>
    <w:rsid w:val="00AF4EA4"/>
    <w:rsid w:val="00B0669D"/>
    <w:rsid w:val="00B76C36"/>
    <w:rsid w:val="00B8591A"/>
    <w:rsid w:val="00B90CEF"/>
    <w:rsid w:val="00C51CF5"/>
    <w:rsid w:val="00C93D20"/>
    <w:rsid w:val="00CA1F0E"/>
    <w:rsid w:val="00CA407F"/>
    <w:rsid w:val="00D00A30"/>
    <w:rsid w:val="00D14E19"/>
    <w:rsid w:val="00D22A2D"/>
    <w:rsid w:val="00D53D03"/>
    <w:rsid w:val="00D8438A"/>
    <w:rsid w:val="00E55D74"/>
    <w:rsid w:val="00E973C5"/>
    <w:rsid w:val="00FC5C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5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F0E"/>
    <w:pPr>
      <w:spacing w:after="200" w:line="276" w:lineRule="auto"/>
      <w:ind w:right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76643"/>
    <w:pPr>
      <w:keepNext/>
      <w:keepLines/>
      <w:outlineLvl w:val="0"/>
    </w:pPr>
    <w:rPr>
      <w:rFonts w:asciiTheme="majorHAnsi" w:eastAsiaTheme="majorEastAsia" w:hAnsiTheme="majorHAnsi" w:cstheme="majorBidi"/>
      <w:caps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2086"/>
    <w:pPr>
      <w:keepNext/>
      <w:keepLines/>
      <w:pBdr>
        <w:bottom w:val="single" w:sz="8" w:space="1" w:color="99CB38" w:themeColor="accent1"/>
      </w:pBdr>
      <w:spacing w:before="20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086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47DE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47DE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00EA5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7DE"/>
    <w:pPr>
      <w:spacing w:after="360"/>
      <w:jc w:val="center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5D47D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776643"/>
    <w:rPr>
      <w:rFonts w:asciiTheme="majorHAnsi" w:eastAsiaTheme="majorEastAsia" w:hAnsiTheme="majorHAnsi" w:cstheme="majorBidi"/>
      <w:caps/>
      <w:sz w:val="48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styleId="ListBullet">
    <w:name w:val="List Bullet"/>
    <w:basedOn w:val="Normal"/>
    <w:uiPriority w:val="5"/>
    <w:rsid w:val="00CA1F0E"/>
    <w:pPr>
      <w:numPr>
        <w:numId w:val="2"/>
      </w:numPr>
      <w:spacing w:after="120"/>
      <w:ind w:left="720" w:right="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CA1F0E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200EA5"/>
    <w:pPr>
      <w:spacing w:after="0"/>
    </w:pPr>
    <w:rPr>
      <w:color w:val="FFFFFF" w:themeColor="background1"/>
    </w:rPr>
  </w:style>
  <w:style w:type="paragraph" w:customStyle="1" w:styleId="ContactDetails">
    <w:name w:val="Contact Details"/>
    <w:basedOn w:val="Normal"/>
    <w:qFormat/>
    <w:rsid w:val="00CA1F0E"/>
    <w:pPr>
      <w:spacing w:after="0"/>
    </w:pPr>
  </w:style>
  <w:style w:type="paragraph" w:styleId="NoSpacing">
    <w:name w:val="No Spacing"/>
    <w:uiPriority w:val="1"/>
    <w:qFormat/>
    <w:rsid w:val="00CA1F0E"/>
    <w:pPr>
      <w:ind w:right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4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9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c13\AppData\Roaming\Microsoft\Templates\Cubist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3951AF7B1C34B5AB0CBCA1838635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DA6A7-FB6B-4EF5-8285-5C6AD3A78701}"/>
      </w:docPartPr>
      <w:docPartBody>
        <w:p w:rsidR="008C54AD" w:rsidRDefault="008C54AD">
          <w:pPr>
            <w:pStyle w:val="73951AF7B1C34B5AB0CBCA183863527D"/>
          </w:pPr>
          <w:r w:rsidRPr="00CA1F0E">
            <w:t>[Recipient Name]</w:t>
          </w:r>
        </w:p>
      </w:docPartBody>
    </w:docPart>
    <w:docPart>
      <w:docPartPr>
        <w:name w:val="98137C2AD1F3405991A1217AA75C8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5AF2C-8D4D-401E-9184-D83895820571}"/>
      </w:docPartPr>
      <w:docPartBody>
        <w:p w:rsidR="008C54AD" w:rsidRDefault="008C54AD">
          <w:pPr>
            <w:pStyle w:val="98137C2AD1F3405991A1217AA75C8A23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13E32E193B9A419B8F6075CF83140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3F70B-DB97-4A6E-9E65-6369EB1645E7}"/>
      </w:docPartPr>
      <w:docPartBody>
        <w:p w:rsidR="008C54AD" w:rsidRDefault="008C54AD">
          <w:pPr>
            <w:pStyle w:val="13E32E193B9A419B8F6075CF831400C0"/>
          </w:pPr>
          <w:r w:rsidRPr="004D3011">
            <w:t>PHONE:</w:t>
          </w:r>
        </w:p>
      </w:docPartBody>
    </w:docPart>
    <w:docPart>
      <w:docPartPr>
        <w:name w:val="ECFF3D85CA2A4D77820339F02258E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9AD0B-0148-451A-B092-21D333556168}"/>
      </w:docPartPr>
      <w:docPartBody>
        <w:p w:rsidR="008C54AD" w:rsidRDefault="008C54AD">
          <w:pPr>
            <w:pStyle w:val="ECFF3D85CA2A4D77820339F02258EAF8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MS Gothic"/>
    <w:charset w:val="80"/>
    <w:family w:val="modern"/>
    <w:pitch w:val="fixed"/>
    <w:sig w:usb0="00000000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A290C"/>
    <w:rsid w:val="008C54AD"/>
    <w:rsid w:val="00DA29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4AD"/>
  </w:style>
  <w:style w:type="paragraph" w:styleId="Heading2">
    <w:name w:val="heading 2"/>
    <w:basedOn w:val="Normal"/>
    <w:next w:val="Normal"/>
    <w:link w:val="Heading2Char"/>
    <w:uiPriority w:val="9"/>
    <w:qFormat/>
    <w:rsid w:val="008C54AD"/>
    <w:pPr>
      <w:keepNext/>
      <w:keepLines/>
      <w:pBdr>
        <w:bottom w:val="single" w:sz="8" w:space="1" w:color="4F81BD" w:themeColor="accent1"/>
      </w:pBdr>
      <w:spacing w:before="200" w:after="20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kern w:val="0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951AF7B1C34B5AB0CBCA183863527D">
    <w:name w:val="73951AF7B1C34B5AB0CBCA183863527D"/>
    <w:rsid w:val="008C54AD"/>
  </w:style>
  <w:style w:type="paragraph" w:customStyle="1" w:styleId="6A4ECF19572B497EA29987EB05BDD076">
    <w:name w:val="6A4ECF19572B497EA29987EB05BDD076"/>
    <w:rsid w:val="008C54AD"/>
  </w:style>
  <w:style w:type="paragraph" w:customStyle="1" w:styleId="FBBF44692BAE4641A03DE9F062FCEE52">
    <w:name w:val="FBBF44692BAE4641A03DE9F062FCEE52"/>
    <w:rsid w:val="008C54AD"/>
  </w:style>
  <w:style w:type="paragraph" w:customStyle="1" w:styleId="6404F3B63A964B9899D929ACF505E8E6">
    <w:name w:val="6404F3B63A964B9899D929ACF505E8E6"/>
    <w:rsid w:val="008C54AD"/>
  </w:style>
  <w:style w:type="paragraph" w:customStyle="1" w:styleId="15CA45D56DF247A18314C209695DD117">
    <w:name w:val="15CA45D56DF247A18314C209695DD117"/>
    <w:rsid w:val="008C54AD"/>
  </w:style>
  <w:style w:type="paragraph" w:customStyle="1" w:styleId="2EEB0D381C8B435E87959DA39856AC94">
    <w:name w:val="2EEB0D381C8B435E87959DA39856AC94"/>
    <w:rsid w:val="008C54AD"/>
  </w:style>
  <w:style w:type="character" w:customStyle="1" w:styleId="Greytext">
    <w:name w:val="Grey text"/>
    <w:basedOn w:val="DefaultParagraphFont"/>
    <w:uiPriority w:val="4"/>
    <w:qFormat/>
    <w:rsid w:val="008C54AD"/>
    <w:rPr>
      <w:color w:val="808080" w:themeColor="background1" w:themeShade="80"/>
    </w:rPr>
  </w:style>
  <w:style w:type="paragraph" w:customStyle="1" w:styleId="09B282DC88384C0FBFDEB5B5D9A2612F">
    <w:name w:val="09B282DC88384C0FBFDEB5B5D9A2612F"/>
    <w:rsid w:val="008C54AD"/>
  </w:style>
  <w:style w:type="paragraph" w:customStyle="1" w:styleId="74CDA5592F7341B2A95E4B1BA28C8D67">
    <w:name w:val="74CDA5592F7341B2A95E4B1BA28C8D67"/>
    <w:rsid w:val="008C54AD"/>
  </w:style>
  <w:style w:type="paragraph" w:customStyle="1" w:styleId="8C7B17702F8A444A9CB9828CAC4EBA4B">
    <w:name w:val="8C7B17702F8A444A9CB9828CAC4EBA4B"/>
    <w:rsid w:val="008C54AD"/>
  </w:style>
  <w:style w:type="paragraph" w:customStyle="1" w:styleId="728B7D63F6E241E6A4D09DD37143E1C7">
    <w:name w:val="728B7D63F6E241E6A4D09DD37143E1C7"/>
    <w:rsid w:val="008C54AD"/>
  </w:style>
  <w:style w:type="paragraph" w:customStyle="1" w:styleId="BCA77822A58147D89F55630DC9F73AA3">
    <w:name w:val="BCA77822A58147D89F55630DC9F73AA3"/>
    <w:rsid w:val="008C54AD"/>
  </w:style>
  <w:style w:type="character" w:customStyle="1" w:styleId="Heading2Char">
    <w:name w:val="Heading 2 Char"/>
    <w:basedOn w:val="DefaultParagraphFont"/>
    <w:link w:val="Heading2"/>
    <w:uiPriority w:val="9"/>
    <w:rsid w:val="008C54AD"/>
    <w:rPr>
      <w:rFonts w:asciiTheme="majorHAnsi" w:eastAsiaTheme="majorEastAsia" w:hAnsiTheme="majorHAnsi" w:cstheme="majorBidi"/>
      <w:b/>
      <w:bCs/>
      <w:caps/>
      <w:kern w:val="0"/>
      <w:sz w:val="26"/>
      <w:szCs w:val="26"/>
      <w:lang w:eastAsia="ja-JP"/>
    </w:rPr>
  </w:style>
  <w:style w:type="paragraph" w:customStyle="1" w:styleId="98137C2AD1F3405991A1217AA75C8A23">
    <w:name w:val="98137C2AD1F3405991A1217AA75C8A23"/>
    <w:rsid w:val="008C54AD"/>
  </w:style>
  <w:style w:type="paragraph" w:customStyle="1" w:styleId="13E32E193B9A419B8F6075CF831400C0">
    <w:name w:val="13E32E193B9A419B8F6075CF831400C0"/>
    <w:rsid w:val="008C54AD"/>
  </w:style>
  <w:style w:type="paragraph" w:customStyle="1" w:styleId="47292D36437F4D9089CB4AB48EC258F4">
    <w:name w:val="47292D36437F4D9089CB4AB48EC258F4"/>
    <w:rsid w:val="008C54AD"/>
  </w:style>
  <w:style w:type="paragraph" w:customStyle="1" w:styleId="9867BBE57648473783985B3621913B39">
    <w:name w:val="9867BBE57648473783985B3621913B39"/>
    <w:rsid w:val="008C54AD"/>
  </w:style>
  <w:style w:type="paragraph" w:customStyle="1" w:styleId="0B729779566941AB93FA3FF32C0E30D1">
    <w:name w:val="0B729779566941AB93FA3FF32C0E30D1"/>
    <w:rsid w:val="008C54AD"/>
  </w:style>
  <w:style w:type="paragraph" w:customStyle="1" w:styleId="ECFF3D85CA2A4D77820339F02258EAF8">
    <w:name w:val="ECFF3D85CA2A4D77820339F02258EAF8"/>
    <w:rsid w:val="008C54AD"/>
  </w:style>
  <w:style w:type="character" w:styleId="Hyperlink">
    <w:name w:val="Hyperlink"/>
    <w:basedOn w:val="DefaultParagraphFont"/>
    <w:uiPriority w:val="99"/>
    <w:unhideWhenUsed/>
    <w:rsid w:val="008C54AD"/>
    <w:rPr>
      <w:color w:val="632423" w:themeColor="accent2" w:themeShade="80"/>
      <w:u w:val="single"/>
    </w:rPr>
  </w:style>
  <w:style w:type="paragraph" w:customStyle="1" w:styleId="358C35CCBE6349768FAFD13F7266DD04">
    <w:name w:val="358C35CCBE6349768FAFD13F7266DD04"/>
    <w:rsid w:val="008C5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A8616F6-A64D-4894-8382-6225EBEB34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42A915-37BD-43F0-9269-1ACB6D1520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69421E-6890-4DB3-8056-F85158FFA00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Cubist cover letter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2023-10-27T08:17:00Z</dcterms:created>
  <dcterms:modified xsi:type="dcterms:W3CDTF">2023-10-27T08:17:00Z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